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47267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5AFB237D" wp14:editId="3DFD58F4">
            <wp:extent cx="3657600" cy="4882896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82896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3B65C8B0" w14:textId="6A0B3622" w:rsidR="00C6554A" w:rsidRDefault="00C11640" w:rsidP="00C6554A">
      <w:pPr>
        <w:pStyle w:val="Title"/>
      </w:pPr>
      <w:r>
        <w:t>World Recipe Blog</w:t>
      </w:r>
    </w:p>
    <w:p w14:paraId="4AD0D7BC" w14:textId="2DCE09C1" w:rsidR="00C6554A" w:rsidRPr="00D5413C" w:rsidRDefault="00C11640" w:rsidP="00C6554A">
      <w:pPr>
        <w:pStyle w:val="Subtitle"/>
      </w:pPr>
      <w:r>
        <w:t>ASP.NET MVC WEB APPLICATION</w:t>
      </w:r>
    </w:p>
    <w:p w14:paraId="48F1324B" w14:textId="409C1DBE" w:rsidR="00C6554A" w:rsidRPr="00CD511E" w:rsidRDefault="00C11640" w:rsidP="00C6554A">
      <w:pPr>
        <w:pStyle w:val="ContactInfo"/>
        <w:rPr>
          <w:sz w:val="32"/>
          <w:szCs w:val="32"/>
        </w:rPr>
      </w:pPr>
      <w:r w:rsidRPr="00CD511E">
        <w:rPr>
          <w:sz w:val="32"/>
          <w:szCs w:val="32"/>
        </w:rPr>
        <w:t xml:space="preserve">VALINI RANGASAMY| SUIM PARK|ANITA </w:t>
      </w:r>
      <w:proofErr w:type="gramStart"/>
      <w:r w:rsidRPr="00CD511E">
        <w:rPr>
          <w:sz w:val="32"/>
          <w:szCs w:val="32"/>
        </w:rPr>
        <w:t>MIRSHAHI</w:t>
      </w:r>
      <w:r w:rsidR="00C6554A" w:rsidRPr="00CD511E">
        <w:rPr>
          <w:sz w:val="32"/>
          <w:szCs w:val="32"/>
        </w:rPr>
        <w:t xml:space="preserve">  </w:t>
      </w:r>
      <w:r w:rsidRPr="00CD511E">
        <w:rPr>
          <w:sz w:val="32"/>
          <w:szCs w:val="32"/>
        </w:rPr>
        <w:t>ASP.NET</w:t>
      </w:r>
      <w:proofErr w:type="gramEnd"/>
      <w:r w:rsidR="00C6554A" w:rsidRPr="00CD511E">
        <w:rPr>
          <w:sz w:val="32"/>
          <w:szCs w:val="32"/>
        </w:rPr>
        <w:t xml:space="preserve"> | </w:t>
      </w:r>
      <w:r w:rsidRPr="00CD511E">
        <w:rPr>
          <w:sz w:val="32"/>
          <w:szCs w:val="32"/>
        </w:rPr>
        <w:t>June 30</w:t>
      </w:r>
      <w:r w:rsidRPr="00CD511E">
        <w:rPr>
          <w:sz w:val="32"/>
          <w:szCs w:val="32"/>
          <w:vertAlign w:val="superscript"/>
        </w:rPr>
        <w:t>th</w:t>
      </w:r>
      <w:r w:rsidRPr="00CD511E">
        <w:rPr>
          <w:sz w:val="32"/>
          <w:szCs w:val="32"/>
        </w:rPr>
        <w:t>, 2108</w:t>
      </w:r>
      <w:r w:rsidR="00C6554A" w:rsidRPr="00CD511E">
        <w:rPr>
          <w:sz w:val="32"/>
          <w:szCs w:val="32"/>
        </w:rPr>
        <w:br w:type="page"/>
      </w:r>
    </w:p>
    <w:p w14:paraId="68234FC5" w14:textId="7CA82BA8" w:rsidR="00C6554A" w:rsidRPr="00CD511E" w:rsidRDefault="00C11640" w:rsidP="00C6554A">
      <w:pPr>
        <w:pStyle w:val="Heading1"/>
        <w:rPr>
          <w:szCs w:val="32"/>
        </w:rPr>
      </w:pPr>
      <w:r w:rsidRPr="00CD511E">
        <w:rPr>
          <w:szCs w:val="32"/>
        </w:rPr>
        <w:lastRenderedPageBreak/>
        <w:t>Introduction</w:t>
      </w:r>
    </w:p>
    <w:p w14:paraId="0BE2F7B9" w14:textId="51D67784" w:rsidR="00C6554A" w:rsidRPr="00CD511E" w:rsidRDefault="00C11640" w:rsidP="00C11640">
      <w:pPr>
        <w:rPr>
          <w:sz w:val="32"/>
          <w:szCs w:val="32"/>
        </w:rPr>
      </w:pPr>
      <w:r w:rsidRPr="00CD511E">
        <w:rPr>
          <w:sz w:val="32"/>
          <w:szCs w:val="32"/>
        </w:rPr>
        <w:t xml:space="preserve">The purpose of this report is to provide an overview of our ASP.NET MVC World </w:t>
      </w:r>
      <w:r w:rsidR="00054D91">
        <w:rPr>
          <w:sz w:val="32"/>
          <w:szCs w:val="32"/>
        </w:rPr>
        <w:t>R</w:t>
      </w:r>
      <w:r w:rsidRPr="00CD511E">
        <w:rPr>
          <w:sz w:val="32"/>
          <w:szCs w:val="32"/>
        </w:rPr>
        <w:t>ecipe Blog project.</w:t>
      </w:r>
      <w:r w:rsidR="009C5EEB" w:rsidRPr="00CD511E">
        <w:rPr>
          <w:sz w:val="32"/>
          <w:szCs w:val="32"/>
        </w:rPr>
        <w:t xml:space="preserve"> The main goal of the web application is to provide a platform for users to read and share recipes</w:t>
      </w:r>
      <w:r w:rsidR="00FB0976">
        <w:rPr>
          <w:sz w:val="32"/>
          <w:szCs w:val="32"/>
        </w:rPr>
        <w:t xml:space="preserve"> and pictures</w:t>
      </w:r>
      <w:r w:rsidR="009C5EEB" w:rsidRPr="00CD511E">
        <w:rPr>
          <w:sz w:val="32"/>
          <w:szCs w:val="32"/>
        </w:rPr>
        <w:t>.</w:t>
      </w:r>
    </w:p>
    <w:p w14:paraId="24357DC4" w14:textId="25A3913B" w:rsidR="00775FA7" w:rsidRPr="00CD511E" w:rsidRDefault="00775FA7" w:rsidP="00775FA7">
      <w:pPr>
        <w:pStyle w:val="Heading1"/>
        <w:rPr>
          <w:szCs w:val="32"/>
        </w:rPr>
      </w:pPr>
      <w:r w:rsidRPr="00CD511E">
        <w:rPr>
          <w:szCs w:val="32"/>
        </w:rPr>
        <w:t>Business Logic</w:t>
      </w:r>
      <w:r w:rsidR="0060647A">
        <w:rPr>
          <w:szCs w:val="32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083"/>
      </w:tblGrid>
      <w:tr w:rsidR="00775FA7" w:rsidRPr="00CD511E" w14:paraId="76C82763" w14:textId="77777777" w:rsidTr="00CD511E">
        <w:tc>
          <w:tcPr>
            <w:tcW w:w="2547" w:type="dxa"/>
          </w:tcPr>
          <w:p w14:paraId="6152D26A" w14:textId="443360B9" w:rsidR="00775FA7" w:rsidRPr="00CD511E" w:rsidRDefault="00775FA7" w:rsidP="00775FA7">
            <w:pPr>
              <w:rPr>
                <w:b/>
                <w:sz w:val="32"/>
                <w:szCs w:val="32"/>
              </w:rPr>
            </w:pPr>
            <w:r w:rsidRPr="00CD511E">
              <w:rPr>
                <w:b/>
                <w:sz w:val="32"/>
                <w:szCs w:val="32"/>
              </w:rPr>
              <w:t>USERS</w:t>
            </w:r>
          </w:p>
        </w:tc>
        <w:tc>
          <w:tcPr>
            <w:tcW w:w="6083" w:type="dxa"/>
          </w:tcPr>
          <w:p w14:paraId="415F0ED0" w14:textId="2E997552" w:rsidR="00775FA7" w:rsidRPr="00CD511E" w:rsidRDefault="00775FA7" w:rsidP="00775FA7">
            <w:pPr>
              <w:rPr>
                <w:b/>
                <w:sz w:val="32"/>
                <w:szCs w:val="32"/>
              </w:rPr>
            </w:pPr>
            <w:r w:rsidRPr="00CD511E">
              <w:rPr>
                <w:b/>
                <w:sz w:val="32"/>
                <w:szCs w:val="32"/>
              </w:rPr>
              <w:t xml:space="preserve">TASKS </w:t>
            </w:r>
          </w:p>
        </w:tc>
      </w:tr>
      <w:tr w:rsidR="00775FA7" w:rsidRPr="00CD511E" w14:paraId="771B1CDE" w14:textId="77777777" w:rsidTr="00CD511E">
        <w:tc>
          <w:tcPr>
            <w:tcW w:w="2547" w:type="dxa"/>
          </w:tcPr>
          <w:p w14:paraId="779BFB65" w14:textId="4C4D321F" w:rsidR="00775FA7" w:rsidRPr="00CD511E" w:rsidRDefault="00775FA7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Anonymous user</w:t>
            </w:r>
          </w:p>
        </w:tc>
        <w:tc>
          <w:tcPr>
            <w:tcW w:w="6083" w:type="dxa"/>
          </w:tcPr>
          <w:p w14:paraId="36084A67" w14:textId="1F614F71" w:rsidR="00775FA7" w:rsidRPr="00CD511E" w:rsidRDefault="00775FA7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-can read all recipes on the blog</w:t>
            </w:r>
            <w:r w:rsidRPr="00CD511E">
              <w:rPr>
                <w:sz w:val="32"/>
                <w:szCs w:val="32"/>
              </w:rPr>
              <w:br/>
              <w:t>-can search all recipes by name, ingredients and contents</w:t>
            </w:r>
          </w:p>
        </w:tc>
      </w:tr>
      <w:tr w:rsidR="00775FA7" w:rsidRPr="00CD511E" w14:paraId="29B03CB3" w14:textId="77777777" w:rsidTr="00CD511E">
        <w:tc>
          <w:tcPr>
            <w:tcW w:w="2547" w:type="dxa"/>
          </w:tcPr>
          <w:p w14:paraId="662F6D7A" w14:textId="255AD129" w:rsidR="00775FA7" w:rsidRPr="00CD511E" w:rsidRDefault="00775FA7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Registered user</w:t>
            </w:r>
          </w:p>
        </w:tc>
        <w:tc>
          <w:tcPr>
            <w:tcW w:w="6083" w:type="dxa"/>
          </w:tcPr>
          <w:p w14:paraId="360E87D8" w14:textId="13A43974" w:rsidR="00775FA7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-can read all recipes on the blog</w:t>
            </w:r>
          </w:p>
          <w:p w14:paraId="1E3CC779" w14:textId="1F7AE986" w:rsidR="00494312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-can search all recipes by name, ingredients and contents</w:t>
            </w:r>
          </w:p>
          <w:p w14:paraId="495D782B" w14:textId="55452EDE" w:rsidR="00494312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-can share recipes</w:t>
            </w:r>
            <w:r w:rsidR="00DC094D" w:rsidRPr="00CD511E">
              <w:rPr>
                <w:sz w:val="32"/>
                <w:szCs w:val="32"/>
              </w:rPr>
              <w:t xml:space="preserve"> and multiple pictures</w:t>
            </w:r>
            <w:r w:rsidRPr="00CD511E">
              <w:rPr>
                <w:sz w:val="32"/>
                <w:szCs w:val="32"/>
              </w:rPr>
              <w:t xml:space="preserve"> on the blog</w:t>
            </w:r>
            <w:r w:rsidRPr="00CD511E">
              <w:rPr>
                <w:sz w:val="32"/>
                <w:szCs w:val="32"/>
              </w:rPr>
              <w:br/>
              <w:t>-can edit and delete only recipes</w:t>
            </w:r>
            <w:r w:rsidR="00DC094D" w:rsidRPr="00CD511E">
              <w:rPr>
                <w:sz w:val="32"/>
                <w:szCs w:val="32"/>
              </w:rPr>
              <w:t xml:space="preserve"> and pictures</w:t>
            </w:r>
            <w:r w:rsidRPr="00CD511E">
              <w:rPr>
                <w:sz w:val="32"/>
                <w:szCs w:val="32"/>
              </w:rPr>
              <w:t xml:space="preserve"> they have submitted</w:t>
            </w:r>
          </w:p>
          <w:p w14:paraId="4487D2D6" w14:textId="33BC6438" w:rsidR="00494312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-cannot edit and delete recipes</w:t>
            </w:r>
            <w:r w:rsidR="00DC094D" w:rsidRPr="00CD511E">
              <w:rPr>
                <w:sz w:val="32"/>
                <w:szCs w:val="32"/>
              </w:rPr>
              <w:t xml:space="preserve"> and pictures</w:t>
            </w:r>
            <w:r w:rsidRPr="00CD511E">
              <w:rPr>
                <w:sz w:val="32"/>
                <w:szCs w:val="32"/>
              </w:rPr>
              <w:t xml:space="preserve"> submitted by other users</w:t>
            </w:r>
          </w:p>
        </w:tc>
      </w:tr>
      <w:tr w:rsidR="00775FA7" w:rsidRPr="00CD511E" w14:paraId="2F9B72C6" w14:textId="77777777" w:rsidTr="00CD511E">
        <w:tc>
          <w:tcPr>
            <w:tcW w:w="2547" w:type="dxa"/>
          </w:tcPr>
          <w:p w14:paraId="69157A83" w14:textId="385AA29F" w:rsidR="00775FA7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Admin</w:t>
            </w:r>
          </w:p>
        </w:tc>
        <w:tc>
          <w:tcPr>
            <w:tcW w:w="6083" w:type="dxa"/>
          </w:tcPr>
          <w:p w14:paraId="0B225B07" w14:textId="77777777" w:rsidR="00775FA7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-can read all recipes on the blog</w:t>
            </w:r>
          </w:p>
          <w:p w14:paraId="61663FA5" w14:textId="77777777" w:rsidR="00494312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-can search all recipes by name, ingredients and contents</w:t>
            </w:r>
          </w:p>
          <w:p w14:paraId="5546F67D" w14:textId="520C0F86" w:rsidR="00494312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 xml:space="preserve">-can share recipes </w:t>
            </w:r>
            <w:r w:rsidR="00DC094D" w:rsidRPr="00CD511E">
              <w:rPr>
                <w:sz w:val="32"/>
                <w:szCs w:val="32"/>
              </w:rPr>
              <w:t xml:space="preserve">with multiples pictures </w:t>
            </w:r>
          </w:p>
          <w:p w14:paraId="5F16FCC7" w14:textId="7264E6EC" w:rsidR="00494312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 xml:space="preserve">-can delete any recipe submitted by </w:t>
            </w:r>
            <w:r w:rsidR="0060647A">
              <w:rPr>
                <w:sz w:val="32"/>
                <w:szCs w:val="32"/>
              </w:rPr>
              <w:t>any</w:t>
            </w:r>
            <w:r w:rsidRPr="00CD511E">
              <w:rPr>
                <w:sz w:val="32"/>
                <w:szCs w:val="32"/>
              </w:rPr>
              <w:t xml:space="preserve"> registered users</w:t>
            </w:r>
          </w:p>
          <w:p w14:paraId="1D1B968E" w14:textId="2724923F" w:rsidR="00494312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-cannot edit recipes</w:t>
            </w:r>
            <w:r w:rsidR="00DC094D" w:rsidRPr="00CD511E">
              <w:rPr>
                <w:sz w:val="32"/>
                <w:szCs w:val="32"/>
              </w:rPr>
              <w:t xml:space="preserve"> and pictures</w:t>
            </w:r>
            <w:r w:rsidRPr="00CD511E">
              <w:rPr>
                <w:sz w:val="32"/>
                <w:szCs w:val="32"/>
              </w:rPr>
              <w:t xml:space="preserve"> submitted registered users</w:t>
            </w:r>
          </w:p>
          <w:p w14:paraId="7809EB79" w14:textId="5D5D7855" w:rsidR="00494312" w:rsidRPr="00CD511E" w:rsidRDefault="00494312" w:rsidP="00775FA7">
            <w:pPr>
              <w:rPr>
                <w:sz w:val="32"/>
                <w:szCs w:val="32"/>
              </w:rPr>
            </w:pPr>
            <w:r w:rsidRPr="00CD511E">
              <w:rPr>
                <w:sz w:val="32"/>
                <w:szCs w:val="32"/>
              </w:rPr>
              <w:t>-</w:t>
            </w:r>
            <w:r w:rsidR="00AE2C4F" w:rsidRPr="00CD511E">
              <w:rPr>
                <w:sz w:val="32"/>
                <w:szCs w:val="32"/>
              </w:rPr>
              <w:t>can only edit recipes</w:t>
            </w:r>
            <w:r w:rsidR="00DC094D" w:rsidRPr="00CD511E">
              <w:rPr>
                <w:sz w:val="32"/>
                <w:szCs w:val="32"/>
              </w:rPr>
              <w:t xml:space="preserve"> and pictures</w:t>
            </w:r>
            <w:r w:rsidR="00AE2C4F" w:rsidRPr="00CD511E">
              <w:rPr>
                <w:sz w:val="32"/>
                <w:szCs w:val="32"/>
              </w:rPr>
              <w:t xml:space="preserve"> </w:t>
            </w:r>
            <w:r w:rsidR="008E7394" w:rsidRPr="00CD511E">
              <w:rPr>
                <w:sz w:val="32"/>
                <w:szCs w:val="32"/>
              </w:rPr>
              <w:t>she/he</w:t>
            </w:r>
            <w:r w:rsidR="00AE2C4F" w:rsidRPr="00CD511E">
              <w:rPr>
                <w:sz w:val="32"/>
                <w:szCs w:val="32"/>
              </w:rPr>
              <w:t xml:space="preserve"> shared</w:t>
            </w:r>
          </w:p>
        </w:tc>
      </w:tr>
    </w:tbl>
    <w:p w14:paraId="0BD5B103" w14:textId="02760436" w:rsidR="00DC094D" w:rsidRPr="0060647A" w:rsidRDefault="00DC094D" w:rsidP="00DC094D">
      <w:pPr>
        <w:pStyle w:val="Heading1"/>
        <w:rPr>
          <w:szCs w:val="32"/>
        </w:rPr>
      </w:pPr>
      <w:r w:rsidRPr="0060647A">
        <w:rPr>
          <w:szCs w:val="32"/>
        </w:rPr>
        <w:lastRenderedPageBreak/>
        <w:t>Models</w:t>
      </w:r>
    </w:p>
    <w:p w14:paraId="048C3F79" w14:textId="54795CD5" w:rsidR="00DC094D" w:rsidRPr="0060647A" w:rsidRDefault="00DC094D" w:rsidP="00DC094D">
      <w:pPr>
        <w:rPr>
          <w:sz w:val="32"/>
          <w:szCs w:val="32"/>
        </w:rPr>
      </w:pPr>
      <w:r w:rsidRPr="0060647A">
        <w:rPr>
          <w:sz w:val="32"/>
          <w:szCs w:val="32"/>
        </w:rPr>
        <w:t>The following table show the model structure we have used for the project: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BD5002" w:rsidRPr="0060647A" w14:paraId="502C8769" w14:textId="77777777" w:rsidTr="00BD5002">
        <w:tc>
          <w:tcPr>
            <w:tcW w:w="4315" w:type="dxa"/>
          </w:tcPr>
          <w:p w14:paraId="79D9C4EB" w14:textId="3A68DC48" w:rsidR="00BD5002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Recipe</w:t>
            </w:r>
          </w:p>
        </w:tc>
        <w:tc>
          <w:tcPr>
            <w:tcW w:w="4315" w:type="dxa"/>
          </w:tcPr>
          <w:p w14:paraId="7ECCBF60" w14:textId="0FD6C51B" w:rsidR="00BD5002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ID</w:t>
            </w:r>
          </w:p>
          <w:p w14:paraId="3D5460C5" w14:textId="520C515B" w:rsidR="00CD511E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Title</w:t>
            </w:r>
          </w:p>
          <w:p w14:paraId="3D99E57A" w14:textId="0440A8A6" w:rsidR="00CD511E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Ingredients</w:t>
            </w:r>
          </w:p>
          <w:p w14:paraId="3F92A84B" w14:textId="2983EF44" w:rsidR="00CD511E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Content</w:t>
            </w:r>
          </w:p>
          <w:p w14:paraId="457EBE26" w14:textId="1F8D7E22" w:rsidR="00CD511E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Created Date</w:t>
            </w:r>
          </w:p>
          <w:p w14:paraId="122C920E" w14:textId="48952FF4" w:rsidR="00CD511E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Modified Date</w:t>
            </w:r>
          </w:p>
          <w:p w14:paraId="3BB7B625" w14:textId="05B97A5C" w:rsidR="00CD511E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User</w:t>
            </w:r>
            <w:r w:rsidR="00345CE4">
              <w:rPr>
                <w:sz w:val="32"/>
                <w:szCs w:val="32"/>
              </w:rPr>
              <w:t xml:space="preserve"> Email</w:t>
            </w:r>
          </w:p>
          <w:p w14:paraId="326462BC" w14:textId="4DB99595" w:rsidR="00CD511E" w:rsidRPr="00345CE4" w:rsidRDefault="00345CE4" w:rsidP="00DC094D">
            <w:pPr>
              <w:rPr>
                <w:sz w:val="32"/>
                <w:szCs w:val="32"/>
              </w:rPr>
            </w:pPr>
            <w:r w:rsidRPr="00345CE4">
              <w:rPr>
                <w:sz w:val="32"/>
                <w:szCs w:val="32"/>
              </w:rPr>
              <w:t>View Count</w:t>
            </w:r>
          </w:p>
        </w:tc>
      </w:tr>
      <w:tr w:rsidR="00BD5002" w:rsidRPr="0060647A" w14:paraId="24A1515F" w14:textId="77777777" w:rsidTr="00BD5002">
        <w:tc>
          <w:tcPr>
            <w:tcW w:w="4315" w:type="dxa"/>
          </w:tcPr>
          <w:p w14:paraId="57539B10" w14:textId="19EE874F" w:rsidR="00BD5002" w:rsidRPr="0060647A" w:rsidRDefault="00CD511E" w:rsidP="00DC094D">
            <w:pPr>
              <w:rPr>
                <w:sz w:val="32"/>
                <w:szCs w:val="32"/>
              </w:rPr>
            </w:pPr>
            <w:proofErr w:type="spellStart"/>
            <w:r w:rsidRPr="0060647A">
              <w:rPr>
                <w:sz w:val="32"/>
                <w:szCs w:val="32"/>
              </w:rPr>
              <w:t>RecipeFile</w:t>
            </w:r>
            <w:proofErr w:type="spellEnd"/>
          </w:p>
        </w:tc>
        <w:tc>
          <w:tcPr>
            <w:tcW w:w="4315" w:type="dxa"/>
          </w:tcPr>
          <w:p w14:paraId="09EDBC44" w14:textId="77777777" w:rsidR="00BD5002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ID</w:t>
            </w:r>
          </w:p>
          <w:p w14:paraId="2D99986F" w14:textId="4CABB526" w:rsidR="00CD511E" w:rsidRPr="0060647A" w:rsidRDefault="00CD511E" w:rsidP="00DC094D">
            <w:pPr>
              <w:rPr>
                <w:sz w:val="32"/>
                <w:szCs w:val="32"/>
              </w:rPr>
            </w:pPr>
            <w:r w:rsidRPr="0060647A">
              <w:rPr>
                <w:sz w:val="32"/>
                <w:szCs w:val="32"/>
              </w:rPr>
              <w:t>Recipe</w:t>
            </w:r>
          </w:p>
          <w:p w14:paraId="3D709F70" w14:textId="2B8FB5C0" w:rsidR="00CD511E" w:rsidRPr="0060647A" w:rsidRDefault="00CD511E" w:rsidP="00DC094D">
            <w:pPr>
              <w:rPr>
                <w:sz w:val="32"/>
                <w:szCs w:val="32"/>
              </w:rPr>
            </w:pPr>
            <w:proofErr w:type="spellStart"/>
            <w:r w:rsidRPr="0060647A">
              <w:rPr>
                <w:sz w:val="32"/>
                <w:szCs w:val="32"/>
              </w:rPr>
              <w:t>ImageFile</w:t>
            </w:r>
            <w:proofErr w:type="spellEnd"/>
          </w:p>
        </w:tc>
      </w:tr>
    </w:tbl>
    <w:p w14:paraId="4EEB478C" w14:textId="34864E8A" w:rsidR="00DC094D" w:rsidRDefault="00DC094D" w:rsidP="00DC094D"/>
    <w:p w14:paraId="1F7FCD31" w14:textId="6809BC39" w:rsidR="00FB0976" w:rsidRPr="00D2092F" w:rsidRDefault="00FB0976" w:rsidP="00D2092F">
      <w:pPr>
        <w:pStyle w:val="Heading1"/>
      </w:pPr>
      <w:r w:rsidRPr="00D2092F">
        <w:t>Controllers</w:t>
      </w:r>
    </w:p>
    <w:p w14:paraId="5886BF02" w14:textId="56E8EA1D" w:rsidR="00FB0976" w:rsidRPr="00D2092F" w:rsidRDefault="00FB0976" w:rsidP="00DC094D">
      <w:pPr>
        <w:rPr>
          <w:sz w:val="32"/>
          <w:szCs w:val="32"/>
        </w:rPr>
      </w:pPr>
      <w:r w:rsidRPr="00D2092F">
        <w:rPr>
          <w:sz w:val="32"/>
          <w:szCs w:val="32"/>
        </w:rPr>
        <w:t>For the project we have created two controllers that contains all Actions required for the project</w:t>
      </w:r>
      <w:r w:rsidR="00D2092F">
        <w:rPr>
          <w:sz w:val="32"/>
          <w:szCs w:val="32"/>
        </w:rPr>
        <w:t>. The table below show the actions for the controllers.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650"/>
      </w:tblGrid>
      <w:tr w:rsidR="00FB0976" w:rsidRPr="00D2092F" w14:paraId="4A11CA72" w14:textId="77777777" w:rsidTr="00054253">
        <w:tc>
          <w:tcPr>
            <w:tcW w:w="1980" w:type="dxa"/>
          </w:tcPr>
          <w:p w14:paraId="5921B07C" w14:textId="2C3056E8" w:rsidR="00FB0976" w:rsidRPr="00D2092F" w:rsidRDefault="00FB0976" w:rsidP="00DC094D">
            <w:pPr>
              <w:rPr>
                <w:sz w:val="32"/>
                <w:szCs w:val="32"/>
              </w:rPr>
            </w:pPr>
            <w:r w:rsidRPr="00D2092F">
              <w:rPr>
                <w:sz w:val="32"/>
                <w:szCs w:val="32"/>
              </w:rPr>
              <w:t>Controller</w:t>
            </w:r>
          </w:p>
        </w:tc>
        <w:tc>
          <w:tcPr>
            <w:tcW w:w="6650" w:type="dxa"/>
          </w:tcPr>
          <w:p w14:paraId="7C7C5D3C" w14:textId="7D1F1332" w:rsidR="00FB0976" w:rsidRPr="00D2092F" w:rsidRDefault="00FB0976" w:rsidP="00DC094D">
            <w:pPr>
              <w:rPr>
                <w:sz w:val="32"/>
                <w:szCs w:val="32"/>
              </w:rPr>
            </w:pPr>
            <w:r w:rsidRPr="00D2092F">
              <w:rPr>
                <w:sz w:val="32"/>
                <w:szCs w:val="32"/>
              </w:rPr>
              <w:t>Action</w:t>
            </w:r>
          </w:p>
        </w:tc>
      </w:tr>
      <w:tr w:rsidR="00FB0976" w:rsidRPr="00D2092F" w14:paraId="36FAF1D2" w14:textId="77777777" w:rsidTr="00054253">
        <w:tc>
          <w:tcPr>
            <w:tcW w:w="1980" w:type="dxa"/>
          </w:tcPr>
          <w:p w14:paraId="279056CD" w14:textId="26E6F66E" w:rsidR="00FB0976" w:rsidRPr="00D2092F" w:rsidRDefault="00FB0976" w:rsidP="00DC094D">
            <w:pPr>
              <w:rPr>
                <w:sz w:val="32"/>
                <w:szCs w:val="32"/>
              </w:rPr>
            </w:pPr>
            <w:r w:rsidRPr="00D2092F">
              <w:rPr>
                <w:sz w:val="32"/>
                <w:szCs w:val="32"/>
              </w:rPr>
              <w:t>Recipe</w:t>
            </w:r>
          </w:p>
        </w:tc>
        <w:tc>
          <w:tcPr>
            <w:tcW w:w="6650" w:type="dxa"/>
          </w:tcPr>
          <w:p w14:paraId="597C2EAB" w14:textId="58EAE9E3" w:rsidR="00A7244C" w:rsidRDefault="00FB0976" w:rsidP="00A7244C">
            <w:pPr>
              <w:rPr>
                <w:sz w:val="32"/>
                <w:szCs w:val="32"/>
              </w:rPr>
            </w:pPr>
            <w:r w:rsidRPr="00D2092F">
              <w:rPr>
                <w:b/>
                <w:sz w:val="32"/>
                <w:szCs w:val="32"/>
              </w:rPr>
              <w:t>Index:</w:t>
            </w:r>
            <w:r w:rsidRPr="00D2092F">
              <w:rPr>
                <w:sz w:val="32"/>
                <w:szCs w:val="32"/>
              </w:rPr>
              <w:t xml:space="preserve"> </w:t>
            </w:r>
            <w:r w:rsidR="003C080E" w:rsidRPr="00D2092F">
              <w:rPr>
                <w:sz w:val="32"/>
                <w:szCs w:val="32"/>
              </w:rPr>
              <w:t xml:space="preserve">creates a list of recipes and </w:t>
            </w:r>
            <w:r w:rsidRPr="00D2092F">
              <w:rPr>
                <w:sz w:val="32"/>
                <w:szCs w:val="32"/>
              </w:rPr>
              <w:t xml:space="preserve">display </w:t>
            </w:r>
            <w:r w:rsidR="003C080E" w:rsidRPr="00D2092F">
              <w:rPr>
                <w:sz w:val="32"/>
                <w:szCs w:val="32"/>
              </w:rPr>
              <w:t>them</w:t>
            </w:r>
            <w:r w:rsidRPr="00D2092F">
              <w:rPr>
                <w:sz w:val="32"/>
                <w:szCs w:val="32"/>
              </w:rPr>
              <w:t xml:space="preserve"> on the Recipe Page</w:t>
            </w:r>
            <w:r w:rsidR="00D2092F">
              <w:rPr>
                <w:sz w:val="32"/>
                <w:szCs w:val="32"/>
              </w:rPr>
              <w:t xml:space="preserve"> in rows of four</w:t>
            </w:r>
            <w:r w:rsidRPr="00D2092F">
              <w:rPr>
                <w:sz w:val="32"/>
                <w:szCs w:val="32"/>
              </w:rPr>
              <w:t>.</w:t>
            </w:r>
            <w:r w:rsidR="003C080E" w:rsidRPr="00D2092F">
              <w:rPr>
                <w:sz w:val="32"/>
                <w:szCs w:val="32"/>
              </w:rPr>
              <w:t xml:space="preserve"> </w:t>
            </w:r>
            <w:r w:rsidR="00D2092F">
              <w:rPr>
                <w:sz w:val="32"/>
                <w:szCs w:val="32"/>
              </w:rPr>
              <w:t xml:space="preserve"> </w:t>
            </w:r>
            <w:r w:rsidR="00A7244C">
              <w:rPr>
                <w:sz w:val="32"/>
                <w:szCs w:val="32"/>
              </w:rPr>
              <w:t>User can see the date recipe was modified, and a view count that shows the number of times the recipe has been read.</w:t>
            </w:r>
            <w:r w:rsidR="00A7244C" w:rsidRPr="00D2092F">
              <w:rPr>
                <w:sz w:val="32"/>
                <w:szCs w:val="32"/>
              </w:rPr>
              <w:t xml:space="preserve"> </w:t>
            </w:r>
          </w:p>
          <w:p w14:paraId="311D7915" w14:textId="5C320FFD" w:rsidR="00D2092F" w:rsidRDefault="00D2092F" w:rsidP="00DC09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When user press on More Recipes, </w:t>
            </w:r>
            <w:r w:rsidR="00345CE4">
              <w:rPr>
                <w:sz w:val="32"/>
                <w:szCs w:val="32"/>
              </w:rPr>
              <w:t>eight</w:t>
            </w:r>
            <w:r>
              <w:rPr>
                <w:sz w:val="32"/>
                <w:szCs w:val="32"/>
              </w:rPr>
              <w:t xml:space="preserve"> more recipes are displayed below.</w:t>
            </w:r>
          </w:p>
          <w:p w14:paraId="2367C0B3" w14:textId="53628563" w:rsidR="00FB0976" w:rsidRDefault="00054253" w:rsidP="00DC09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The recipe page</w:t>
            </w:r>
            <w:r w:rsidR="003C080E" w:rsidRPr="00D2092F">
              <w:rPr>
                <w:sz w:val="32"/>
                <w:szCs w:val="32"/>
              </w:rPr>
              <w:t xml:space="preserve"> also includes Search action to search the list by Title, Content and Ingredients</w:t>
            </w:r>
            <w:r w:rsidR="00A7244C">
              <w:rPr>
                <w:sz w:val="32"/>
                <w:szCs w:val="32"/>
              </w:rPr>
              <w:t>.</w:t>
            </w:r>
          </w:p>
          <w:p w14:paraId="473F8356" w14:textId="77777777" w:rsidR="00D2092F" w:rsidRPr="00D2092F" w:rsidRDefault="00D2092F" w:rsidP="00DC094D">
            <w:pPr>
              <w:rPr>
                <w:sz w:val="32"/>
                <w:szCs w:val="32"/>
              </w:rPr>
            </w:pPr>
          </w:p>
          <w:p w14:paraId="0DF9988F" w14:textId="27BD9318" w:rsidR="00FB0976" w:rsidRPr="00D2092F" w:rsidRDefault="003C080E" w:rsidP="00DC094D">
            <w:pPr>
              <w:rPr>
                <w:sz w:val="32"/>
                <w:szCs w:val="32"/>
              </w:rPr>
            </w:pPr>
            <w:r w:rsidRPr="00D2092F">
              <w:rPr>
                <w:b/>
                <w:sz w:val="32"/>
                <w:szCs w:val="32"/>
              </w:rPr>
              <w:t>New</w:t>
            </w:r>
            <w:r w:rsidR="00FB0976" w:rsidRPr="00D2092F">
              <w:rPr>
                <w:b/>
                <w:sz w:val="32"/>
                <w:szCs w:val="32"/>
              </w:rPr>
              <w:t>:</w:t>
            </w:r>
            <w:r w:rsidR="00DC668B" w:rsidRPr="00D2092F">
              <w:rPr>
                <w:sz w:val="32"/>
                <w:szCs w:val="32"/>
              </w:rPr>
              <w:t xml:space="preserve"> creates new </w:t>
            </w:r>
            <w:proofErr w:type="spellStart"/>
            <w:r w:rsidR="00DC668B" w:rsidRPr="00D2092F">
              <w:rPr>
                <w:sz w:val="32"/>
                <w:szCs w:val="32"/>
              </w:rPr>
              <w:t>viewmodel</w:t>
            </w:r>
            <w:proofErr w:type="spellEnd"/>
            <w:r w:rsidR="00DC668B" w:rsidRPr="00D2092F">
              <w:rPr>
                <w:sz w:val="32"/>
                <w:szCs w:val="32"/>
              </w:rPr>
              <w:t xml:space="preserve"> when new recipe is created on Share recipe form</w:t>
            </w:r>
            <w:r w:rsidR="00054253">
              <w:rPr>
                <w:sz w:val="32"/>
                <w:szCs w:val="32"/>
              </w:rPr>
              <w:t>. Registered User/Admin can enter title, ingredients, contents and multiple pictures of the recipe and share them on the blog.</w:t>
            </w:r>
          </w:p>
          <w:p w14:paraId="15133E32" w14:textId="1E45C73A" w:rsidR="00DC668B" w:rsidRPr="00D2092F" w:rsidRDefault="00DC668B" w:rsidP="00DC094D">
            <w:pPr>
              <w:rPr>
                <w:sz w:val="32"/>
                <w:szCs w:val="32"/>
              </w:rPr>
            </w:pPr>
          </w:p>
          <w:p w14:paraId="75F8C559" w14:textId="47F2DE78" w:rsidR="00DC668B" w:rsidRDefault="00DC668B" w:rsidP="00DC094D">
            <w:pPr>
              <w:rPr>
                <w:sz w:val="32"/>
                <w:szCs w:val="32"/>
              </w:rPr>
            </w:pPr>
            <w:r w:rsidRPr="00D2092F">
              <w:rPr>
                <w:b/>
                <w:sz w:val="32"/>
                <w:szCs w:val="32"/>
              </w:rPr>
              <w:t xml:space="preserve">Save: </w:t>
            </w:r>
            <w:r w:rsidRPr="00D2092F">
              <w:rPr>
                <w:sz w:val="32"/>
                <w:szCs w:val="32"/>
              </w:rPr>
              <w:t xml:space="preserve">saves the new recipe as well as images on Share Recipe Form and redirects </w:t>
            </w:r>
            <w:r w:rsidR="00054253">
              <w:rPr>
                <w:sz w:val="32"/>
                <w:szCs w:val="32"/>
              </w:rPr>
              <w:t>registered user/admin back</w:t>
            </w:r>
            <w:r w:rsidRPr="00D2092F">
              <w:rPr>
                <w:sz w:val="32"/>
                <w:szCs w:val="32"/>
              </w:rPr>
              <w:t xml:space="preserve"> to </w:t>
            </w:r>
            <w:r w:rsidR="00054253">
              <w:rPr>
                <w:sz w:val="32"/>
                <w:szCs w:val="32"/>
              </w:rPr>
              <w:t xml:space="preserve">the </w:t>
            </w:r>
            <w:r w:rsidRPr="00D2092F">
              <w:rPr>
                <w:sz w:val="32"/>
                <w:szCs w:val="32"/>
              </w:rPr>
              <w:t>Recipe Page</w:t>
            </w:r>
            <w:r w:rsidR="00054253">
              <w:rPr>
                <w:sz w:val="32"/>
                <w:szCs w:val="32"/>
              </w:rPr>
              <w:t>. The new recipe posted by the registered user /admin is displayed at the end of the row of recipes.</w:t>
            </w:r>
            <w:r w:rsidR="00345CE4">
              <w:rPr>
                <w:sz w:val="32"/>
                <w:szCs w:val="32"/>
              </w:rPr>
              <w:t xml:space="preserve"> The recipe image is saved in the ~/</w:t>
            </w:r>
            <w:proofErr w:type="spellStart"/>
            <w:r w:rsidR="00345CE4">
              <w:rPr>
                <w:sz w:val="32"/>
                <w:szCs w:val="32"/>
              </w:rPr>
              <w:t>RecipeImageFiles</w:t>
            </w:r>
            <w:proofErr w:type="spellEnd"/>
            <w:r w:rsidR="00054D91">
              <w:rPr>
                <w:sz w:val="32"/>
                <w:szCs w:val="32"/>
              </w:rPr>
              <w:t xml:space="preserve"> and other information of recipe is saved in DB.</w:t>
            </w:r>
          </w:p>
          <w:p w14:paraId="45DDEC25" w14:textId="77777777" w:rsidR="00D2092F" w:rsidRPr="00D2092F" w:rsidRDefault="00D2092F" w:rsidP="00DC094D">
            <w:pPr>
              <w:rPr>
                <w:sz w:val="32"/>
                <w:szCs w:val="32"/>
              </w:rPr>
            </w:pPr>
          </w:p>
          <w:p w14:paraId="7F64DC6A" w14:textId="691A3199" w:rsidR="00FB325E" w:rsidRDefault="009E1E2A" w:rsidP="00DC094D">
            <w:pPr>
              <w:rPr>
                <w:sz w:val="32"/>
                <w:szCs w:val="32"/>
              </w:rPr>
            </w:pPr>
            <w:r w:rsidRPr="00D2092F">
              <w:rPr>
                <w:b/>
                <w:sz w:val="32"/>
                <w:szCs w:val="32"/>
              </w:rPr>
              <w:t>Read:</w:t>
            </w:r>
            <w:r w:rsidRPr="00D2092F">
              <w:rPr>
                <w:sz w:val="32"/>
                <w:szCs w:val="32"/>
              </w:rPr>
              <w:t xml:space="preserve"> when </w:t>
            </w:r>
            <w:r w:rsidR="00054253">
              <w:rPr>
                <w:sz w:val="32"/>
                <w:szCs w:val="32"/>
              </w:rPr>
              <w:t>any user</w:t>
            </w:r>
            <w:r w:rsidRPr="00D2092F">
              <w:rPr>
                <w:sz w:val="32"/>
                <w:szCs w:val="32"/>
              </w:rPr>
              <w:t xml:space="preserve"> clicks on a recipe, it </w:t>
            </w:r>
            <w:r w:rsidR="00D2092F">
              <w:rPr>
                <w:sz w:val="32"/>
                <w:szCs w:val="32"/>
              </w:rPr>
              <w:t>displays the selected recipe</w:t>
            </w:r>
            <w:r w:rsidRPr="00D2092F">
              <w:rPr>
                <w:sz w:val="32"/>
                <w:szCs w:val="32"/>
              </w:rPr>
              <w:t xml:space="preserve"> </w:t>
            </w:r>
            <w:r w:rsidR="00FA637C">
              <w:rPr>
                <w:sz w:val="32"/>
                <w:szCs w:val="32"/>
              </w:rPr>
              <w:t xml:space="preserve">and its images </w:t>
            </w:r>
            <w:r w:rsidR="00D2092F">
              <w:rPr>
                <w:sz w:val="32"/>
                <w:szCs w:val="32"/>
              </w:rPr>
              <w:t>o</w:t>
            </w:r>
            <w:r w:rsidRPr="00D2092F">
              <w:rPr>
                <w:sz w:val="32"/>
                <w:szCs w:val="32"/>
              </w:rPr>
              <w:t xml:space="preserve">n </w:t>
            </w:r>
            <w:r w:rsidR="00D2092F">
              <w:rPr>
                <w:sz w:val="32"/>
                <w:szCs w:val="32"/>
              </w:rPr>
              <w:t xml:space="preserve">the </w:t>
            </w:r>
            <w:r w:rsidRPr="00D2092F">
              <w:rPr>
                <w:sz w:val="32"/>
                <w:szCs w:val="32"/>
              </w:rPr>
              <w:t>Read View</w:t>
            </w:r>
            <w:r w:rsidR="00054253">
              <w:rPr>
                <w:sz w:val="32"/>
                <w:szCs w:val="32"/>
              </w:rPr>
              <w:t xml:space="preserve"> and the View Count is updated</w:t>
            </w:r>
            <w:r w:rsidR="00F24AF6">
              <w:rPr>
                <w:sz w:val="32"/>
                <w:szCs w:val="32"/>
              </w:rPr>
              <w:t>. The Ingredients and Methods are displayed on a new line.</w:t>
            </w:r>
            <w:r w:rsidR="00FB325E">
              <w:rPr>
                <w:sz w:val="32"/>
                <w:szCs w:val="32"/>
              </w:rPr>
              <w:t xml:space="preserve"> </w:t>
            </w:r>
            <w:r w:rsidR="00E467C7">
              <w:rPr>
                <w:sz w:val="32"/>
                <w:szCs w:val="32"/>
              </w:rPr>
              <w:t xml:space="preserve">The user can see at the top who has posted the recipe and the date it was created. </w:t>
            </w:r>
            <w:r w:rsidR="00FB325E">
              <w:rPr>
                <w:sz w:val="32"/>
                <w:szCs w:val="32"/>
              </w:rPr>
              <w:t xml:space="preserve">Click on Back to List takes user back to Recipe Page. </w:t>
            </w:r>
            <w:r w:rsidR="00EF0FAC">
              <w:rPr>
                <w:sz w:val="32"/>
                <w:szCs w:val="32"/>
              </w:rPr>
              <w:t xml:space="preserve"> Edit, </w:t>
            </w:r>
            <w:proofErr w:type="gramStart"/>
            <w:r w:rsidR="00EF0FAC">
              <w:rPr>
                <w:sz w:val="32"/>
                <w:szCs w:val="32"/>
              </w:rPr>
              <w:t>Delete</w:t>
            </w:r>
            <w:proofErr w:type="gramEnd"/>
            <w:r w:rsidR="00EF0FAC">
              <w:rPr>
                <w:sz w:val="32"/>
                <w:szCs w:val="32"/>
              </w:rPr>
              <w:t xml:space="preserve"> link is on the bottom of the page depending on user’s authority.</w:t>
            </w:r>
          </w:p>
          <w:p w14:paraId="7297B4D1" w14:textId="4100A917" w:rsidR="00D2092F" w:rsidRDefault="00D2092F" w:rsidP="00DC094D">
            <w:pPr>
              <w:rPr>
                <w:sz w:val="32"/>
                <w:szCs w:val="32"/>
              </w:rPr>
            </w:pPr>
          </w:p>
          <w:p w14:paraId="3885F032" w14:textId="34E535AA" w:rsidR="00043A89" w:rsidRDefault="00D2092F" w:rsidP="00601909">
            <w:pPr>
              <w:rPr>
                <w:sz w:val="32"/>
                <w:szCs w:val="32"/>
              </w:rPr>
            </w:pPr>
            <w:r w:rsidRPr="00D2092F">
              <w:rPr>
                <w:b/>
                <w:sz w:val="32"/>
                <w:szCs w:val="32"/>
              </w:rPr>
              <w:lastRenderedPageBreak/>
              <w:t>Edit:</w:t>
            </w:r>
            <w:r w:rsidR="00601909">
              <w:rPr>
                <w:sz w:val="32"/>
                <w:szCs w:val="32"/>
              </w:rPr>
              <w:t xml:space="preserve"> </w:t>
            </w:r>
            <w:r w:rsidR="00043A89">
              <w:rPr>
                <w:sz w:val="32"/>
                <w:szCs w:val="32"/>
              </w:rPr>
              <w:t>Edit will allow registered users and a</w:t>
            </w:r>
            <w:r w:rsidR="00345CE4">
              <w:rPr>
                <w:sz w:val="32"/>
                <w:szCs w:val="32"/>
              </w:rPr>
              <w:t>dmin to make changes and updates</w:t>
            </w:r>
            <w:r w:rsidR="00043A89">
              <w:rPr>
                <w:sz w:val="32"/>
                <w:szCs w:val="32"/>
              </w:rPr>
              <w:t xml:space="preserve"> to the recipes they have posted.</w:t>
            </w:r>
          </w:p>
          <w:p w14:paraId="6D5A4D77" w14:textId="1995B6FA" w:rsidR="00601909" w:rsidRDefault="00601909" w:rsidP="006019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Registered user will have access to the Edit button on the Read Page </w:t>
            </w:r>
            <w:r w:rsidR="00043A89">
              <w:rPr>
                <w:sz w:val="32"/>
                <w:szCs w:val="32"/>
              </w:rPr>
              <w:t xml:space="preserve">only </w:t>
            </w:r>
            <w:r>
              <w:rPr>
                <w:sz w:val="32"/>
                <w:szCs w:val="32"/>
              </w:rPr>
              <w:t xml:space="preserve">if the recipe was posted </w:t>
            </w:r>
            <w:r w:rsidR="00043A89">
              <w:rPr>
                <w:sz w:val="32"/>
                <w:szCs w:val="32"/>
              </w:rPr>
              <w:t xml:space="preserve">by </w:t>
            </w:r>
            <w:r>
              <w:rPr>
                <w:sz w:val="32"/>
                <w:szCs w:val="32"/>
              </w:rPr>
              <w:t>him/her.</w:t>
            </w:r>
            <w:r w:rsidR="00345CE4">
              <w:rPr>
                <w:sz w:val="32"/>
                <w:szCs w:val="32"/>
              </w:rPr>
              <w:t xml:space="preserve"> She/he can also delete the images she/he posted.</w:t>
            </w:r>
          </w:p>
          <w:p w14:paraId="3C5ACC56" w14:textId="37BB406E" w:rsidR="00601909" w:rsidRDefault="00043A89" w:rsidP="006019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Admin user will have access to the </w:t>
            </w:r>
            <w:r w:rsidR="00601909">
              <w:rPr>
                <w:sz w:val="32"/>
                <w:szCs w:val="32"/>
              </w:rPr>
              <w:t xml:space="preserve">Edit button when reading </w:t>
            </w:r>
            <w:r w:rsidR="00A20AC7">
              <w:rPr>
                <w:sz w:val="32"/>
                <w:szCs w:val="32"/>
              </w:rPr>
              <w:t xml:space="preserve">the </w:t>
            </w:r>
            <w:r w:rsidR="00601909">
              <w:rPr>
                <w:sz w:val="32"/>
                <w:szCs w:val="32"/>
              </w:rPr>
              <w:t>recipe</w:t>
            </w:r>
            <w:r w:rsidR="00A20AC7">
              <w:rPr>
                <w:sz w:val="32"/>
                <w:szCs w:val="32"/>
              </w:rPr>
              <w:t>s</w:t>
            </w:r>
            <w:r w:rsidR="00601909">
              <w:rPr>
                <w:sz w:val="32"/>
                <w:szCs w:val="32"/>
              </w:rPr>
              <w:t xml:space="preserve"> he/she has shared.</w:t>
            </w:r>
          </w:p>
          <w:p w14:paraId="5A53A537" w14:textId="55F6061F" w:rsidR="00D2092F" w:rsidRDefault="00D2092F" w:rsidP="00DC094D">
            <w:pPr>
              <w:rPr>
                <w:sz w:val="32"/>
                <w:szCs w:val="32"/>
              </w:rPr>
            </w:pPr>
          </w:p>
          <w:p w14:paraId="4F56FFA1" w14:textId="3C986C07" w:rsidR="00EB49D1" w:rsidRDefault="00D2092F" w:rsidP="00DC094D">
            <w:pPr>
              <w:rPr>
                <w:sz w:val="32"/>
                <w:szCs w:val="32"/>
              </w:rPr>
            </w:pPr>
            <w:r w:rsidRPr="00D2092F">
              <w:rPr>
                <w:b/>
                <w:sz w:val="32"/>
                <w:szCs w:val="32"/>
              </w:rPr>
              <w:t>Delete:</w:t>
            </w:r>
            <w:r w:rsidR="00601909">
              <w:rPr>
                <w:sz w:val="32"/>
                <w:szCs w:val="32"/>
              </w:rPr>
              <w:t xml:space="preserve"> </w:t>
            </w:r>
            <w:r w:rsidR="00345CE4">
              <w:rPr>
                <w:sz w:val="32"/>
                <w:szCs w:val="32"/>
              </w:rPr>
              <w:t>Delete</w:t>
            </w:r>
            <w:r w:rsidR="00043A89">
              <w:rPr>
                <w:sz w:val="32"/>
                <w:szCs w:val="32"/>
              </w:rPr>
              <w:t xml:space="preserve"> will allow registered and admin users to remove a recipe from the Recipe page.</w:t>
            </w:r>
          </w:p>
          <w:p w14:paraId="391A9B42" w14:textId="158E434E" w:rsidR="00EB49D1" w:rsidRDefault="00EB49D1" w:rsidP="00DC09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Registered users will have access to the Delete button only on their respective recipes while</w:t>
            </w:r>
          </w:p>
          <w:p w14:paraId="5A55B69E" w14:textId="5B0C2CFD" w:rsidR="00D2092F" w:rsidRPr="00D2092F" w:rsidRDefault="00601909" w:rsidP="00DC094D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>Admin user</w:t>
            </w:r>
            <w:r w:rsidR="00EB49D1">
              <w:rPr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 xml:space="preserve"> will always have access to the Delete button when reading any recipe on the blog</w:t>
            </w:r>
            <w:r w:rsidR="00EB49D1">
              <w:rPr>
                <w:sz w:val="32"/>
                <w:szCs w:val="32"/>
              </w:rPr>
              <w:t>.</w:t>
            </w:r>
          </w:p>
          <w:p w14:paraId="7D6E7A95" w14:textId="77777777" w:rsidR="00D2092F" w:rsidRPr="00D2092F" w:rsidRDefault="00D2092F" w:rsidP="00DC094D">
            <w:pPr>
              <w:rPr>
                <w:sz w:val="32"/>
                <w:szCs w:val="32"/>
              </w:rPr>
            </w:pPr>
          </w:p>
          <w:p w14:paraId="675EB2B7" w14:textId="4C459978" w:rsidR="00FB0976" w:rsidRPr="00D2092F" w:rsidRDefault="00FB0976" w:rsidP="009E1E2A">
            <w:pPr>
              <w:rPr>
                <w:sz w:val="32"/>
                <w:szCs w:val="32"/>
              </w:rPr>
            </w:pPr>
          </w:p>
        </w:tc>
      </w:tr>
      <w:tr w:rsidR="00FB0976" w:rsidRPr="00D2092F" w14:paraId="22604142" w14:textId="77777777" w:rsidTr="00054253">
        <w:tc>
          <w:tcPr>
            <w:tcW w:w="1980" w:type="dxa"/>
          </w:tcPr>
          <w:p w14:paraId="541BC8E0" w14:textId="77777777" w:rsidR="00FB0976" w:rsidRPr="00D2092F" w:rsidRDefault="00FB0976" w:rsidP="00DC094D">
            <w:pPr>
              <w:rPr>
                <w:sz w:val="32"/>
                <w:szCs w:val="32"/>
              </w:rPr>
            </w:pPr>
          </w:p>
        </w:tc>
        <w:tc>
          <w:tcPr>
            <w:tcW w:w="6650" w:type="dxa"/>
          </w:tcPr>
          <w:p w14:paraId="48F60D12" w14:textId="6A312FC9" w:rsidR="00FB0976" w:rsidRPr="00D2092F" w:rsidRDefault="00392E80" w:rsidP="00DC094D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C73A2B">
              <w:rPr>
                <w:b/>
                <w:sz w:val="32"/>
                <w:szCs w:val="32"/>
              </w:rPr>
              <w:t>ShowImage:</w:t>
            </w:r>
            <w:r w:rsidR="000F3B1B">
              <w:rPr>
                <w:sz w:val="32"/>
                <w:szCs w:val="32"/>
              </w:rPr>
              <w:t>Read</w:t>
            </w:r>
            <w:proofErr w:type="spellEnd"/>
            <w:proofErr w:type="gramEnd"/>
            <w:r w:rsidR="000F3B1B">
              <w:rPr>
                <w:sz w:val="32"/>
                <w:szCs w:val="32"/>
              </w:rPr>
              <w:t xml:space="preserve"> image file information from DB and Display image files belong to a recipe on partial view.</w:t>
            </w:r>
          </w:p>
        </w:tc>
      </w:tr>
      <w:tr w:rsidR="00FB0976" w:rsidRPr="00D2092F" w14:paraId="3DD02358" w14:textId="77777777" w:rsidTr="00054253">
        <w:tc>
          <w:tcPr>
            <w:tcW w:w="1980" w:type="dxa"/>
          </w:tcPr>
          <w:p w14:paraId="61B45305" w14:textId="77777777" w:rsidR="00FB0976" w:rsidRPr="00D2092F" w:rsidRDefault="00FB0976" w:rsidP="00DC094D">
            <w:pPr>
              <w:rPr>
                <w:sz w:val="32"/>
                <w:szCs w:val="32"/>
              </w:rPr>
            </w:pPr>
          </w:p>
        </w:tc>
        <w:tc>
          <w:tcPr>
            <w:tcW w:w="6650" w:type="dxa"/>
          </w:tcPr>
          <w:p w14:paraId="5DE1E30C" w14:textId="101238F9" w:rsidR="00FB0976" w:rsidRPr="00D2092F" w:rsidRDefault="00392E80" w:rsidP="00DC094D">
            <w:pPr>
              <w:rPr>
                <w:sz w:val="32"/>
                <w:szCs w:val="32"/>
              </w:rPr>
            </w:pPr>
            <w:proofErr w:type="spellStart"/>
            <w:r w:rsidRPr="00C73A2B">
              <w:rPr>
                <w:b/>
                <w:sz w:val="32"/>
                <w:szCs w:val="32"/>
              </w:rPr>
              <w:t>DeleteImage:</w:t>
            </w:r>
            <w:r w:rsidR="000F3B1B">
              <w:rPr>
                <w:sz w:val="32"/>
                <w:szCs w:val="32"/>
              </w:rPr>
              <w:t>When</w:t>
            </w:r>
            <w:proofErr w:type="spellEnd"/>
            <w:r w:rsidR="000F3B1B">
              <w:rPr>
                <w:sz w:val="32"/>
                <w:szCs w:val="32"/>
              </w:rPr>
              <w:t xml:space="preserve"> user click on the image on the top of recipe in update page, the image will be deleted</w:t>
            </w:r>
            <w:r w:rsidR="00B23277">
              <w:rPr>
                <w:sz w:val="32"/>
                <w:szCs w:val="32"/>
              </w:rPr>
              <w:t xml:space="preserve"> from DB and file system</w:t>
            </w:r>
            <w:bookmarkStart w:id="5" w:name="_GoBack"/>
            <w:bookmarkEnd w:id="5"/>
            <w:r w:rsidR="000F3B1B">
              <w:rPr>
                <w:sz w:val="32"/>
                <w:szCs w:val="32"/>
              </w:rPr>
              <w:t>. We used AJAX and partial view.</w:t>
            </w:r>
          </w:p>
        </w:tc>
      </w:tr>
      <w:tr w:rsidR="00FB0976" w:rsidRPr="00D2092F" w14:paraId="2588564D" w14:textId="77777777" w:rsidTr="00054253">
        <w:tc>
          <w:tcPr>
            <w:tcW w:w="1980" w:type="dxa"/>
          </w:tcPr>
          <w:p w14:paraId="74E8B497" w14:textId="77777777" w:rsidR="00FB0976" w:rsidRPr="00D2092F" w:rsidRDefault="00FB0976" w:rsidP="00DC094D">
            <w:pPr>
              <w:rPr>
                <w:sz w:val="32"/>
                <w:szCs w:val="32"/>
              </w:rPr>
            </w:pPr>
          </w:p>
        </w:tc>
        <w:tc>
          <w:tcPr>
            <w:tcW w:w="6650" w:type="dxa"/>
          </w:tcPr>
          <w:p w14:paraId="1E650BF4" w14:textId="77777777" w:rsidR="00FB0976" w:rsidRPr="00D2092F" w:rsidRDefault="00FB0976" w:rsidP="00DC094D">
            <w:pPr>
              <w:rPr>
                <w:sz w:val="32"/>
                <w:szCs w:val="32"/>
              </w:rPr>
            </w:pPr>
          </w:p>
        </w:tc>
      </w:tr>
    </w:tbl>
    <w:p w14:paraId="1E66348C" w14:textId="77777777" w:rsidR="00FB0976" w:rsidRDefault="00FB0976" w:rsidP="00DC094D"/>
    <w:p w14:paraId="6E185B45" w14:textId="3F9352B3" w:rsidR="00C11640" w:rsidRPr="007523C0" w:rsidRDefault="00C11640" w:rsidP="00C11640">
      <w:pPr>
        <w:pStyle w:val="Heading2"/>
        <w:rPr>
          <w:sz w:val="32"/>
          <w:szCs w:val="32"/>
        </w:rPr>
      </w:pPr>
      <w:r w:rsidRPr="007523C0">
        <w:rPr>
          <w:sz w:val="32"/>
          <w:szCs w:val="32"/>
        </w:rPr>
        <w:lastRenderedPageBreak/>
        <w:t>LOGIN</w:t>
      </w:r>
      <w:r w:rsidR="00276C9A" w:rsidRPr="007523C0">
        <w:rPr>
          <w:sz w:val="32"/>
          <w:szCs w:val="32"/>
        </w:rPr>
        <w:t xml:space="preserve"> ACCESS TO THE WEB APPLICATION</w:t>
      </w:r>
    </w:p>
    <w:p w14:paraId="11D87C44" w14:textId="44FAD04F" w:rsidR="00276C9A" w:rsidRPr="00054D91" w:rsidRDefault="00276C9A" w:rsidP="00276C9A">
      <w:pPr>
        <w:rPr>
          <w:sz w:val="32"/>
          <w:szCs w:val="32"/>
          <w:lang w:val="fr-FR"/>
        </w:rPr>
      </w:pPr>
      <w:r w:rsidRPr="00054D91">
        <w:rPr>
          <w:sz w:val="32"/>
          <w:szCs w:val="32"/>
          <w:lang w:val="fr-FR"/>
        </w:rPr>
        <w:t xml:space="preserve">ADMIN USER </w:t>
      </w:r>
      <w:proofErr w:type="gramStart"/>
      <w:r w:rsidRPr="00054D91">
        <w:rPr>
          <w:sz w:val="32"/>
          <w:szCs w:val="32"/>
          <w:lang w:val="fr-FR"/>
        </w:rPr>
        <w:t>LOGIN:</w:t>
      </w:r>
      <w:proofErr w:type="gramEnd"/>
      <w:r w:rsidR="00E7408E" w:rsidRPr="00054D91">
        <w:rPr>
          <w:lang w:val="fr-FR"/>
        </w:rPr>
        <w:t xml:space="preserve"> </w:t>
      </w:r>
      <w:r w:rsidR="00E7408E" w:rsidRPr="00054D91">
        <w:rPr>
          <w:sz w:val="32"/>
          <w:szCs w:val="32"/>
          <w:lang w:val="fr-FR"/>
        </w:rPr>
        <w:t>admin@recipeworld.com</w:t>
      </w:r>
    </w:p>
    <w:p w14:paraId="04C76EB5" w14:textId="69579BD7" w:rsidR="00276C9A" w:rsidRPr="007523C0" w:rsidRDefault="00276C9A" w:rsidP="00276C9A">
      <w:pPr>
        <w:rPr>
          <w:sz w:val="32"/>
          <w:szCs w:val="32"/>
        </w:rPr>
      </w:pPr>
      <w:r w:rsidRPr="007523C0">
        <w:rPr>
          <w:sz w:val="32"/>
          <w:szCs w:val="32"/>
        </w:rPr>
        <w:t>PASSWORD:</w:t>
      </w:r>
      <w:r w:rsidR="00E7408E" w:rsidRPr="00E7408E">
        <w:rPr>
          <w:rFonts w:ascii="Arial" w:hAnsi="Arial" w:cs="Arial"/>
          <w:color w:val="1D4A67"/>
          <w:sz w:val="21"/>
          <w:szCs w:val="21"/>
          <w:shd w:val="clear" w:color="auto" w:fill="FFFFFF"/>
        </w:rPr>
        <w:t xml:space="preserve"> </w:t>
      </w:r>
      <w:r w:rsidR="00E7408E">
        <w:rPr>
          <w:sz w:val="32"/>
          <w:szCs w:val="32"/>
        </w:rPr>
        <w:t>Test123.</w:t>
      </w:r>
    </w:p>
    <w:p w14:paraId="0565E624" w14:textId="313AA309" w:rsidR="00276C9A" w:rsidRPr="007523C0" w:rsidRDefault="00276C9A" w:rsidP="00276C9A">
      <w:pPr>
        <w:rPr>
          <w:sz w:val="32"/>
          <w:szCs w:val="32"/>
        </w:rPr>
      </w:pPr>
    </w:p>
    <w:p w14:paraId="318D4D56" w14:textId="56AA2FD8" w:rsidR="00276C9A" w:rsidRPr="007523C0" w:rsidRDefault="00276C9A" w:rsidP="00276C9A">
      <w:pPr>
        <w:rPr>
          <w:sz w:val="32"/>
          <w:szCs w:val="32"/>
        </w:rPr>
      </w:pPr>
      <w:r w:rsidRPr="007523C0">
        <w:rPr>
          <w:sz w:val="32"/>
          <w:szCs w:val="32"/>
        </w:rPr>
        <w:t>GUEST USER LOGIN:</w:t>
      </w:r>
      <w:r w:rsidR="00E7408E">
        <w:rPr>
          <w:sz w:val="32"/>
          <w:szCs w:val="32"/>
        </w:rPr>
        <w:t xml:space="preserve"> guest@recipeworld.com</w:t>
      </w:r>
    </w:p>
    <w:p w14:paraId="413DF9A6" w14:textId="45F00626" w:rsidR="007F0DB7" w:rsidRDefault="00276C9A" w:rsidP="00276C9A">
      <w:pPr>
        <w:rPr>
          <w:sz w:val="32"/>
          <w:szCs w:val="32"/>
        </w:rPr>
      </w:pPr>
      <w:r w:rsidRPr="007523C0">
        <w:rPr>
          <w:sz w:val="32"/>
          <w:szCs w:val="32"/>
        </w:rPr>
        <w:t>PASSWORD:</w:t>
      </w:r>
      <w:r w:rsidR="00E7408E">
        <w:rPr>
          <w:sz w:val="32"/>
          <w:szCs w:val="32"/>
        </w:rPr>
        <w:t xml:space="preserve"> </w:t>
      </w:r>
      <w:r w:rsidR="00825586">
        <w:rPr>
          <w:sz w:val="32"/>
          <w:szCs w:val="32"/>
        </w:rPr>
        <w:t>Gu</w:t>
      </w:r>
      <w:r w:rsidR="00E7408E">
        <w:rPr>
          <w:sz w:val="32"/>
          <w:szCs w:val="32"/>
        </w:rPr>
        <w:t>est123.</w:t>
      </w:r>
    </w:p>
    <w:p w14:paraId="531EFE00" w14:textId="670322D6" w:rsidR="0069498D" w:rsidRDefault="0069498D" w:rsidP="00276C9A">
      <w:pPr>
        <w:rPr>
          <w:sz w:val="32"/>
          <w:szCs w:val="32"/>
        </w:rPr>
      </w:pPr>
    </w:p>
    <w:p w14:paraId="7E5C479A" w14:textId="3533D34F" w:rsidR="0069498D" w:rsidRDefault="0069498D" w:rsidP="00276C9A">
      <w:pPr>
        <w:rPr>
          <w:sz w:val="32"/>
          <w:szCs w:val="32"/>
        </w:rPr>
      </w:pPr>
    </w:p>
    <w:p w14:paraId="00053133" w14:textId="68C3DB12" w:rsidR="0069498D" w:rsidRPr="004A7A18" w:rsidRDefault="0069498D" w:rsidP="0069498D">
      <w:pPr>
        <w:pStyle w:val="Heading1"/>
        <w:rPr>
          <w:szCs w:val="32"/>
        </w:rPr>
      </w:pPr>
      <w:r w:rsidRPr="004A7A18">
        <w:rPr>
          <w:szCs w:val="32"/>
        </w:rPr>
        <w:t>Tasks Assignment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225"/>
      </w:tblGrid>
      <w:tr w:rsidR="00B16870" w:rsidRPr="004A7A18" w14:paraId="4DB0E1F6" w14:textId="77777777" w:rsidTr="00460E02">
        <w:tc>
          <w:tcPr>
            <w:tcW w:w="2405" w:type="dxa"/>
          </w:tcPr>
          <w:p w14:paraId="0D32D213" w14:textId="371D0595" w:rsidR="00B16870" w:rsidRPr="004A7A18" w:rsidRDefault="00460E02" w:rsidP="00276C9A">
            <w:pPr>
              <w:rPr>
                <w:b/>
                <w:sz w:val="32"/>
                <w:szCs w:val="32"/>
              </w:rPr>
            </w:pPr>
            <w:r w:rsidRPr="004A7A18">
              <w:rPr>
                <w:b/>
                <w:sz w:val="32"/>
                <w:szCs w:val="32"/>
              </w:rPr>
              <w:t>Tasks</w:t>
            </w:r>
          </w:p>
        </w:tc>
        <w:tc>
          <w:tcPr>
            <w:tcW w:w="6225" w:type="dxa"/>
          </w:tcPr>
          <w:p w14:paraId="71B1D121" w14:textId="25F731E4" w:rsidR="00B16870" w:rsidRPr="004A7A18" w:rsidRDefault="00460E02" w:rsidP="00276C9A">
            <w:pPr>
              <w:rPr>
                <w:b/>
                <w:sz w:val="32"/>
                <w:szCs w:val="32"/>
              </w:rPr>
            </w:pPr>
            <w:r w:rsidRPr="004A7A18">
              <w:rPr>
                <w:b/>
                <w:sz w:val="32"/>
                <w:szCs w:val="32"/>
              </w:rPr>
              <w:t>Assignment/Pages</w:t>
            </w:r>
          </w:p>
        </w:tc>
      </w:tr>
      <w:tr w:rsidR="00B16870" w:rsidRPr="004A7A18" w14:paraId="446A770F" w14:textId="77777777" w:rsidTr="00460E02">
        <w:tc>
          <w:tcPr>
            <w:tcW w:w="2405" w:type="dxa"/>
          </w:tcPr>
          <w:p w14:paraId="15D987B1" w14:textId="32F5FF96" w:rsidR="00B16870" w:rsidRPr="004A7A18" w:rsidRDefault="00460E02" w:rsidP="00276C9A">
            <w:pPr>
              <w:rPr>
                <w:sz w:val="32"/>
                <w:szCs w:val="32"/>
              </w:rPr>
            </w:pPr>
            <w:r w:rsidRPr="004A7A18">
              <w:rPr>
                <w:sz w:val="32"/>
                <w:szCs w:val="32"/>
              </w:rPr>
              <w:t>Suim</w:t>
            </w:r>
          </w:p>
        </w:tc>
        <w:tc>
          <w:tcPr>
            <w:tcW w:w="6225" w:type="dxa"/>
          </w:tcPr>
          <w:p w14:paraId="5537454D" w14:textId="20B7D421" w:rsidR="00B16870" w:rsidRPr="004A7A18" w:rsidRDefault="00460E02" w:rsidP="00276C9A">
            <w:pPr>
              <w:rPr>
                <w:sz w:val="32"/>
                <w:szCs w:val="32"/>
              </w:rPr>
            </w:pPr>
            <w:r w:rsidRPr="004A7A18">
              <w:rPr>
                <w:sz w:val="32"/>
                <w:szCs w:val="32"/>
              </w:rPr>
              <w:t>Recipe</w:t>
            </w:r>
            <w:r w:rsidR="008A6EB1">
              <w:rPr>
                <w:sz w:val="32"/>
                <w:szCs w:val="32"/>
              </w:rPr>
              <w:t>(List)</w:t>
            </w:r>
            <w:r w:rsidRPr="004A7A18">
              <w:rPr>
                <w:sz w:val="32"/>
                <w:szCs w:val="32"/>
              </w:rPr>
              <w:t>/Share Recipe/</w:t>
            </w:r>
            <w:r w:rsidR="00C151E8">
              <w:rPr>
                <w:sz w:val="32"/>
                <w:szCs w:val="32"/>
              </w:rPr>
              <w:t>Update Recipe/ Delete Recipe/</w:t>
            </w:r>
            <w:proofErr w:type="spellStart"/>
            <w:r w:rsidRPr="004A7A18">
              <w:rPr>
                <w:sz w:val="32"/>
                <w:szCs w:val="32"/>
              </w:rPr>
              <w:t>User&amp;Admin</w:t>
            </w:r>
            <w:proofErr w:type="spellEnd"/>
            <w:r w:rsidRPr="004A7A18">
              <w:rPr>
                <w:sz w:val="32"/>
                <w:szCs w:val="32"/>
              </w:rPr>
              <w:t xml:space="preserve"> Authori</w:t>
            </w:r>
            <w:r w:rsidR="00B84BE2">
              <w:rPr>
                <w:sz w:val="32"/>
                <w:szCs w:val="32"/>
              </w:rPr>
              <w:t>z</w:t>
            </w:r>
            <w:r w:rsidRPr="004A7A18">
              <w:rPr>
                <w:sz w:val="32"/>
                <w:szCs w:val="32"/>
              </w:rPr>
              <w:t>ations</w:t>
            </w:r>
          </w:p>
        </w:tc>
      </w:tr>
      <w:tr w:rsidR="00B16870" w:rsidRPr="004A7A18" w14:paraId="41E569BF" w14:textId="77777777" w:rsidTr="00460E02">
        <w:tc>
          <w:tcPr>
            <w:tcW w:w="2405" w:type="dxa"/>
          </w:tcPr>
          <w:p w14:paraId="43665D5B" w14:textId="1DD35CA5" w:rsidR="00B16870" w:rsidRPr="004A7A18" w:rsidRDefault="00460E02" w:rsidP="00276C9A">
            <w:pPr>
              <w:rPr>
                <w:sz w:val="32"/>
                <w:szCs w:val="32"/>
              </w:rPr>
            </w:pPr>
            <w:r w:rsidRPr="004A7A18">
              <w:rPr>
                <w:sz w:val="32"/>
                <w:szCs w:val="32"/>
              </w:rPr>
              <w:t>Valini/Anita</w:t>
            </w:r>
          </w:p>
        </w:tc>
        <w:tc>
          <w:tcPr>
            <w:tcW w:w="6225" w:type="dxa"/>
          </w:tcPr>
          <w:p w14:paraId="49183CE8" w14:textId="45400317" w:rsidR="00B16870" w:rsidRPr="004A7A18" w:rsidRDefault="00460E02" w:rsidP="00276C9A">
            <w:pPr>
              <w:rPr>
                <w:sz w:val="32"/>
                <w:szCs w:val="32"/>
              </w:rPr>
            </w:pPr>
            <w:r w:rsidRPr="004A7A18">
              <w:rPr>
                <w:sz w:val="32"/>
                <w:szCs w:val="32"/>
              </w:rPr>
              <w:t>Read Recipe/Home/About/Contact/Report</w:t>
            </w:r>
          </w:p>
        </w:tc>
      </w:tr>
    </w:tbl>
    <w:p w14:paraId="5120044A" w14:textId="54515AFB" w:rsidR="007F0DB7" w:rsidRDefault="007F0DB7" w:rsidP="00276C9A"/>
    <w:p w14:paraId="501C3B28" w14:textId="66163D8D" w:rsidR="007F0DB7" w:rsidRDefault="007F0DB7" w:rsidP="00276C9A"/>
    <w:p w14:paraId="7E444A1F" w14:textId="77777777" w:rsidR="007F0DB7" w:rsidRDefault="007F0DB7" w:rsidP="00276C9A"/>
    <w:p w14:paraId="7278B2D7" w14:textId="77777777" w:rsidR="00276C9A" w:rsidRPr="00276C9A" w:rsidRDefault="00276C9A" w:rsidP="00276C9A"/>
    <w:p w14:paraId="6236E8AD" w14:textId="77777777" w:rsidR="00C11640" w:rsidRDefault="00C11640"/>
    <w:sectPr w:rsidR="00C11640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BB4AA" w14:textId="77777777" w:rsidR="00A81B62" w:rsidRDefault="00A81B62" w:rsidP="00C6554A">
      <w:pPr>
        <w:spacing w:before="0" w:after="0" w:line="240" w:lineRule="auto"/>
      </w:pPr>
      <w:r>
        <w:separator/>
      </w:r>
    </w:p>
  </w:endnote>
  <w:endnote w:type="continuationSeparator" w:id="0">
    <w:p w14:paraId="45B36F30" w14:textId="77777777" w:rsidR="00A81B62" w:rsidRDefault="00A81B6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ungsuh">
    <w:altName w:val="궁서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0B3B9" w14:textId="51D68229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E7408E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75813" w14:textId="77777777" w:rsidR="00A81B62" w:rsidRDefault="00A81B62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05FBEED" w14:textId="77777777" w:rsidR="00A81B62" w:rsidRDefault="00A81B6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640"/>
    <w:rsid w:val="00043A89"/>
    <w:rsid w:val="00054253"/>
    <w:rsid w:val="00054D91"/>
    <w:rsid w:val="000F3B1B"/>
    <w:rsid w:val="002554CD"/>
    <w:rsid w:val="00276C9A"/>
    <w:rsid w:val="00293B83"/>
    <w:rsid w:val="002B4294"/>
    <w:rsid w:val="00333D0D"/>
    <w:rsid w:val="00345CE4"/>
    <w:rsid w:val="00392E80"/>
    <w:rsid w:val="003C080E"/>
    <w:rsid w:val="00460E02"/>
    <w:rsid w:val="00494312"/>
    <w:rsid w:val="004A7A18"/>
    <w:rsid w:val="004C049F"/>
    <w:rsid w:val="004D5FDB"/>
    <w:rsid w:val="005000E2"/>
    <w:rsid w:val="00601909"/>
    <w:rsid w:val="0060647A"/>
    <w:rsid w:val="0069498D"/>
    <w:rsid w:val="006A3CE7"/>
    <w:rsid w:val="006F1221"/>
    <w:rsid w:val="00704613"/>
    <w:rsid w:val="007523C0"/>
    <w:rsid w:val="00775FA7"/>
    <w:rsid w:val="007F0DB7"/>
    <w:rsid w:val="00825586"/>
    <w:rsid w:val="00844ACC"/>
    <w:rsid w:val="008A6EB1"/>
    <w:rsid w:val="008E7394"/>
    <w:rsid w:val="009A42AB"/>
    <w:rsid w:val="009C1B59"/>
    <w:rsid w:val="009C5EEB"/>
    <w:rsid w:val="009D5661"/>
    <w:rsid w:val="009E1E2A"/>
    <w:rsid w:val="00A20AC7"/>
    <w:rsid w:val="00A7244C"/>
    <w:rsid w:val="00A81B62"/>
    <w:rsid w:val="00AE2C4F"/>
    <w:rsid w:val="00B16870"/>
    <w:rsid w:val="00B23277"/>
    <w:rsid w:val="00B84BE2"/>
    <w:rsid w:val="00BC45B0"/>
    <w:rsid w:val="00BD5002"/>
    <w:rsid w:val="00C11640"/>
    <w:rsid w:val="00C151E8"/>
    <w:rsid w:val="00C575DA"/>
    <w:rsid w:val="00C57FC4"/>
    <w:rsid w:val="00C6554A"/>
    <w:rsid w:val="00C73A2B"/>
    <w:rsid w:val="00CD511E"/>
    <w:rsid w:val="00D2092F"/>
    <w:rsid w:val="00DC094D"/>
    <w:rsid w:val="00DC668B"/>
    <w:rsid w:val="00E467C7"/>
    <w:rsid w:val="00E7408E"/>
    <w:rsid w:val="00EB49D1"/>
    <w:rsid w:val="00ED7C44"/>
    <w:rsid w:val="00EF0FAC"/>
    <w:rsid w:val="00F24AF6"/>
    <w:rsid w:val="00FA637C"/>
    <w:rsid w:val="00FB0976"/>
    <w:rsid w:val="00FB325E"/>
    <w:rsid w:val="00FC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5FD47"/>
  <w15:chartTrackingRefBased/>
  <w15:docId w15:val="{05C0B820-D3F3-4659-947F-808B8948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Normal"/>
    <w:uiPriority w:val="39"/>
    <w:rsid w:val="00775FA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D5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ini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DFF56-FD49-4819-AF7D-F1543C139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289</TotalTime>
  <Pages>6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Valini</dc:creator>
  <cp:keywords/>
  <dc:description/>
  <cp:lastModifiedBy>Suim Park</cp:lastModifiedBy>
  <cp:revision>42</cp:revision>
  <dcterms:created xsi:type="dcterms:W3CDTF">2018-06-26T23:01:00Z</dcterms:created>
  <dcterms:modified xsi:type="dcterms:W3CDTF">2018-06-27T23:34:00Z</dcterms:modified>
</cp:coreProperties>
</file>